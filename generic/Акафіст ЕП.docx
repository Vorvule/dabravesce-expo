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B6" w:rsidRPr="00B03FCB" w:rsidRDefault="00A445B6" w:rsidP="00444CB4">
      <w:pPr>
        <w:pStyle w:val="a0"/>
        <w:spacing w:after="0"/>
        <w:rPr>
          <w:rFonts w:ascii="AcademyC Bold" w:hAnsi="AcademyC Bold" w:cs="AcademyC Bold"/>
          <w:sz w:val="26"/>
          <w:szCs w:val="26"/>
          <w:lang w:val="ru-RU"/>
        </w:rPr>
      </w:pPr>
      <w:r w:rsidRPr="00B03FCB">
        <w:rPr>
          <w:rFonts w:ascii="AcademyC Bold" w:hAnsi="AcademyC Bold" w:cs="AcademyC Bold"/>
          <w:sz w:val="26"/>
          <w:szCs w:val="26"/>
          <w:lang w:val="ru-RU"/>
        </w:rPr>
        <w:t xml:space="preserve">Акафіст </w:t>
      </w:r>
    </w:p>
    <w:p w:rsidR="00A445B6" w:rsidRDefault="00A445B6" w:rsidP="00444CB4">
      <w:pPr>
        <w:pStyle w:val="a0"/>
        <w:spacing w:before="0" w:after="0"/>
        <w:rPr>
          <w:rFonts w:ascii="AcademyC Bold" w:hAnsi="AcademyC Bold" w:cs="AcademyC Bold"/>
          <w:sz w:val="26"/>
          <w:szCs w:val="26"/>
          <w:lang w:val="be-BY"/>
        </w:rPr>
      </w:pPr>
      <w:r w:rsidRPr="00B03FCB">
        <w:rPr>
          <w:rFonts w:ascii="AcademyC Bold" w:hAnsi="AcademyC Bold" w:cs="AcademyC Bold"/>
          <w:sz w:val="26"/>
          <w:szCs w:val="26"/>
          <w:lang w:val="ru-RU"/>
        </w:rPr>
        <w:t>прападобнай</w:t>
      </w:r>
      <w:r>
        <w:rPr>
          <w:rFonts w:ascii="AcademyC Bold" w:hAnsi="AcademyC Bold" w:cs="AcademyC Bold"/>
          <w:sz w:val="26"/>
          <w:szCs w:val="26"/>
          <w:lang w:val="be-BY"/>
        </w:rPr>
        <w:t xml:space="preserve"> </w:t>
      </w:r>
      <w:r w:rsidRPr="00B03FCB">
        <w:rPr>
          <w:rFonts w:ascii="AcademyC Bold" w:hAnsi="AcademyC Bold" w:cs="AcademyC Bold"/>
          <w:sz w:val="26"/>
          <w:szCs w:val="26"/>
          <w:lang w:val="ru-RU"/>
        </w:rPr>
        <w:t>Еўфрасінні,</w:t>
      </w:r>
      <w:r>
        <w:rPr>
          <w:rFonts w:ascii="AcademyC Bold" w:hAnsi="AcademyC Bold" w:cs="AcademyC Bold"/>
          <w:sz w:val="26"/>
          <w:szCs w:val="26"/>
          <w:lang w:val="be-BY"/>
        </w:rPr>
        <w:t xml:space="preserve"> </w:t>
      </w:r>
    </w:p>
    <w:p w:rsidR="00A445B6" w:rsidRPr="00B03FCB" w:rsidRDefault="00A445B6" w:rsidP="00444CB4">
      <w:pPr>
        <w:pStyle w:val="a0"/>
        <w:spacing w:before="0" w:after="0"/>
        <w:rPr>
          <w:lang w:val="ru-RU"/>
        </w:rPr>
      </w:pPr>
      <w:r w:rsidRPr="00B03FCB">
        <w:rPr>
          <w:rFonts w:ascii="AcademyC Bold" w:hAnsi="AcademyC Bold" w:cs="AcademyC Bold"/>
          <w:sz w:val="26"/>
          <w:szCs w:val="26"/>
          <w:lang w:val="ru-RU"/>
        </w:rPr>
        <w:t>ігуменні</w:t>
      </w:r>
      <w:r>
        <w:rPr>
          <w:rFonts w:ascii="AcademyC Bold" w:hAnsi="AcademyC Bold" w:cs="AcademyC Bold"/>
          <w:sz w:val="26"/>
          <w:szCs w:val="26"/>
          <w:lang w:val="be-BY"/>
        </w:rPr>
        <w:t xml:space="preserve"> </w:t>
      </w:r>
      <w:r w:rsidRPr="00B03FCB">
        <w:rPr>
          <w:rFonts w:ascii="AcademyC Bold" w:hAnsi="AcademyC Bold" w:cs="AcademyC Bold"/>
          <w:sz w:val="26"/>
          <w:szCs w:val="26"/>
          <w:lang w:val="ru-RU"/>
        </w:rPr>
        <w:t>Полацкай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</w:p>
    <w:p w:rsidR="00A445B6" w:rsidRPr="00B03FCB" w:rsidRDefault="00A445B6" w:rsidP="00444CB4">
      <w:pPr>
        <w:pStyle w:val="a1"/>
        <w:spacing w:before="170"/>
        <w:rPr>
          <w:lang w:val="ru-RU"/>
        </w:rPr>
      </w:pPr>
      <w:r w:rsidRPr="00B03FCB">
        <w:rPr>
          <w:rFonts w:ascii="Times New Roman" w:hAnsi="Times New Roman" w:cs="Times New Roman"/>
          <w:lang w:val="ru-RU"/>
        </w:rPr>
        <w:t>Кандак</w:t>
      </w:r>
      <w:r w:rsidRPr="00B03FCB">
        <w:rPr>
          <w:lang w:val="ru-RU"/>
        </w:rPr>
        <w:t xml:space="preserve"> 1</w:t>
      </w:r>
    </w:p>
    <w:p w:rsidR="00A445B6" w:rsidRPr="00B03FCB" w:rsidRDefault="00A445B6" w:rsidP="00444CB4">
      <w:pPr>
        <w:pStyle w:val="11"/>
        <w:rPr>
          <w:rFonts w:ascii="Arial +" w:hAnsi="Arial +" w:cs="Arial +"/>
          <w:spacing w:val="2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Абрђную нявјсту Хрыстѓву, Еўфрасѕнню, / пјснямі усхвђлім сёння, вјрныя, / слђўная бо князёўна, дом бацькѓўскі пакѕнуўшы / і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ў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манђшастве слљжачы Гѓспаду, мнѓгім паспрыћла ў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спасјнні;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/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плѓццю ў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Іерусалѕме спачќла, у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Іерусалѕм гѓрні дљхам перасялѕлася / і</w:t>
      </w:r>
      <w:r>
        <w:rPr>
          <w:rFonts w:ascii="Arial +" w:hAnsi="Arial +" w:cs="Arial +"/>
          <w:spacing w:val="2"/>
          <w:w w:val="90"/>
          <w:sz w:val="22"/>
          <w:szCs w:val="22"/>
        </w:rPr>
        <w:t> </w:t>
      </w:r>
      <w:r w:rsidRPr="00B03FCB">
        <w:rPr>
          <w:rFonts w:ascii="Arial +" w:hAnsi="Arial +" w:cs="Arial +"/>
          <w:spacing w:val="2"/>
          <w:w w:val="90"/>
          <w:sz w:val="22"/>
          <w:szCs w:val="22"/>
          <w:lang w:val="ru-RU"/>
        </w:rPr>
        <w:t>там заўсёды за нас мѓліцца. Тамљ мы шчќра ўсклікђем да яе: / Рђдуйся, Еўфрасѕння, нявјста Хрыстѓва найпачњснейшая.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</w:p>
    <w:p w:rsidR="00A445B6" w:rsidRPr="00B03FCB" w:rsidRDefault="00A445B6" w:rsidP="00444CB4">
      <w:pPr>
        <w:pStyle w:val="a1"/>
        <w:rPr>
          <w:lang w:val="ru-RU"/>
        </w:rPr>
      </w:pPr>
      <w:r>
        <w:t>I</w:t>
      </w:r>
      <w:r w:rsidRPr="00B03FCB">
        <w:rPr>
          <w:rFonts w:ascii="Times New Roman" w:hAnsi="Times New Roman" w:cs="Times New Roman"/>
          <w:lang w:val="ru-RU"/>
        </w:rPr>
        <w:t>кас</w:t>
      </w:r>
      <w:r w:rsidRPr="00B03FCB">
        <w:rPr>
          <w:lang w:val="ru-RU"/>
        </w:rPr>
        <w:t xml:space="preserve"> 1</w:t>
      </w:r>
    </w:p>
    <w:p w:rsidR="00A445B6" w:rsidRPr="00B03FCB" w:rsidRDefault="00A445B6" w:rsidP="00B03FCB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>Па-ђнгельску жывучќ, пѓсніцкім жыццём дагадзѕла, прападѓбная, Хрыстљ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да нябјснае рђдасці паслћ адыхѓду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зямнѓга жыццћ далучќцца ўдастѓілася, адтљль,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вышынѕ Нябјснай, спаглянь на нас, якія так цябј слђв</w:t>
      </w:r>
      <w:r>
        <w:rPr>
          <w:rFonts w:ascii="Arial +" w:hAnsi="Arial +" w:cs="Arial +"/>
          <w:w w:val="90"/>
          <w:sz w:val="22"/>
          <w:szCs w:val="22"/>
          <w:lang w:val="be-BY"/>
        </w:rPr>
        <w:t>яць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зямлѕ беларљскай хвалђ; / рђдуйся, атѓжылак слђўны рѓду Уладзѕміра роўнаапѓстальнага.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знатных бацькѓў дзіцћ Богаабрђнае; / рђдуйся, галљбка беззагђнная.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у цнатлѕвасці чыстая; / рђдуйся, ѕн</w:t>
      </w:r>
      <w:r>
        <w:rPr>
          <w:rFonts w:ascii="Arial +" w:hAnsi="Arial +" w:cs="Arial +"/>
          <w:w w:val="90"/>
          <w:sz w:val="22"/>
          <w:szCs w:val="22"/>
          <w:lang w:val="be-BY"/>
        </w:rPr>
        <w:t>а</w:t>
      </w:r>
      <w:r>
        <w:rPr>
          <w:rFonts w:ascii="Arial +" w:hAnsi="Arial +" w:cs="Arial +"/>
          <w:w w:val="90"/>
          <w:sz w:val="22"/>
          <w:szCs w:val="22"/>
        </w:rPr>
        <w:t xml:space="preserve">кіням суцяшњнне.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да Іерусалѕма Нябјснага шляхавѓдніца; / рђдуйся, зѓрка набѓжнасці.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застљпніца тых, хто звяртђецца да цябј; / рђдуйся, нябђчная ацалћльніца нјмачаў.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за нас хадђйніца шчќрая.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2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Рђдасць былђ вялѕкая, калѕ паслћ твайгѓ нараджњння бацькѕ твај прынјслі цябј, слђўная, у храм Гаспѓдні, і там ад першарѓднага грахљ ў купјлі Хрышчњння праз пагружњнне амќлася ты, і праз памђзанне свяшчњнным мѕрам цябј, як галѕнку маладљю, іерњй прышчапѕў да Хрыстђ, каб рђзам з абрђнымі Ягѓ ты заўсёды спявђла Ямљ: Алілљія.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2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Рѓзумам, з Нябёсаў прасвјтленым, і чќстым сњрцам Хрыстљ з юнђцтва даручќла ты сябј, Прадслђва</w:t>
      </w:r>
      <w:r>
        <w:rPr>
          <w:rFonts w:ascii="Arial +" w:hAnsi="Arial +" w:cs="Arial +"/>
          <w:w w:val="90"/>
          <w:sz w:val="22"/>
          <w:szCs w:val="22"/>
          <w:lang w:val="be-BY"/>
        </w:rPr>
        <w:t>;</w:t>
      </w:r>
      <w:r>
        <w:rPr>
          <w:rFonts w:ascii="Arial +" w:hAnsi="Arial +" w:cs="Arial +"/>
          <w:w w:val="90"/>
          <w:sz w:val="22"/>
          <w:szCs w:val="22"/>
        </w:rPr>
        <w:t xml:space="preserve"> у храм чђста прыхѓдзіла і ў святлѕцы шчќра працавђла, тамљ ўсхвалћем цябј: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у купјлі Хрышчњння з Хрыстѓм зарљчаная;/ рђдуйся, мѕрам благадђтным адзнђчаная.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Дљха Святѓга ўмясцѕлішча чќстае; / рђдуйся, Ім жа настаўленая да спасјння.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на дабрадзјйнасць умацђваная звыш; / рђдуйся, рѓзум свой прасвятлѕўшы малѕтваю.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сумлјнне ўмацавђўшы ў дабрќ; / рђдуйся, з юнђцтва шлях набѓжнасці спазнђла ты.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якая ад шляхѓў пагѕбельных ухілѕлася; / рђдуйся, працалџбная князёўна.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узор хараствђ дзявѓчага.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3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Сѕлаю Усявќшняга ўмацавђная, узлюбѕла ты, прападѓбная, кнѕжнае навучђнне, да якѓга старђннасцю вызначђлася; мљдрасцю кнѕжнаю авалѓдаўшы, абрђла ты найперш свяшчњнныя кнігі, і навучђла, што яны кѓжнага чалавјка мѓгуць настђвіць на шлях спасјння, з асалѓдаю спявђючы Гѓспаду: Алілљія.</w:t>
      </w:r>
    </w:p>
    <w:p w:rsidR="00A445B6" w:rsidRDefault="00A445B6" w:rsidP="00444CB4">
      <w:pPr>
        <w:pStyle w:val="a1"/>
        <w:spacing w:before="57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3</w:t>
      </w:r>
    </w:p>
    <w:p w:rsidR="00A445B6" w:rsidRDefault="00A445B6" w:rsidP="00444CB4">
      <w:pPr>
        <w:pStyle w:val="11"/>
        <w:rPr>
          <w:rFonts w:ascii="Arial +" w:hAnsi="Arial +" w:cs="Arial +"/>
          <w:spacing w:val="-2"/>
          <w:w w:val="90"/>
          <w:sz w:val="22"/>
          <w:szCs w:val="22"/>
        </w:rPr>
      </w:pPr>
      <w:r>
        <w:rPr>
          <w:rFonts w:ascii="Arial +" w:hAnsi="Arial +" w:cs="Arial +"/>
          <w:spacing w:val="-2"/>
          <w:w w:val="90"/>
          <w:sz w:val="22"/>
          <w:szCs w:val="22"/>
        </w:rPr>
        <w:t xml:space="preserve">Мђючы цяпјр абѕцель тваџ, мнѓгія юныя дзевы да навучђння кнѕжнага далучђюцца. Тамљ шчќра мѓлім цябј, усяхвђльная, клапацѕцца пра іх і настђвіць на шлях спасјння, каб мы праслаўлћлі цябј: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бо мљдрасці ключ адшукђла ты; / рђдуйся, якђя кнѕжнае мастђцтва змѓладу засвѓіла.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адкрќўшы праз гњта дзвјры Богапазнђння; / рђдуйся, якая Свяшчњннае Пісђнне шанавђла.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якая праз яго стварњнне свјту гњтага спасцѕгла; / рђдуйся, замілавђная невымѓўнай Хрыстѓвай мѕласцю да пђўшага рѓду нашага.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якая ўзлюбѕла лџбячага нас Гѓспада; / рђдуйся, бо Яму адзѕнаму служќць пажадђла ты.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якая потым у хѓраме слђвы Яго пасялѕлася; / рђдуйся,  цнатлівая, џным дзјвам нябђчная памѓчніца ў навучђнні.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свјтач набѓжнасці і вјдаў.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  <w:spacing w:before="57"/>
      </w:pPr>
      <w:r>
        <w:rPr>
          <w:rFonts w:ascii="Times New Roman" w:hAnsi="Times New Roman" w:cs="Times New Roman"/>
        </w:rPr>
        <w:t>Кандак</w:t>
      </w:r>
      <w:r>
        <w:t xml:space="preserve"> 4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Ад бљры гѓрасцяў жыццёвых і клѓпатаў ухілѕўшыся, прападѓбная, цнатлѕвае жыццё больш за шлџб мірскѕ ўзлюбѕла ты; жаніхђм знатным адмѓвіла, князёўна, каб адзѕнаму нябјснаму Жаніхљ — Хрыстљ служќць, спявђючы Яму: Алілљія.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  <w:spacing w:before="113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4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Сњрцам прынћўшы слѓвы Апѓстала: </w:t>
      </w:r>
      <w:r>
        <w:rPr>
          <w:rFonts w:ascii="Arial +" w:hAnsi="Arial +" w:cs="Arial +"/>
          <w:i/>
          <w:iCs/>
          <w:w w:val="90"/>
          <w:sz w:val="22"/>
          <w:szCs w:val="22"/>
        </w:rPr>
        <w:t>"Нежанђтым і ўдѓвам кажљ: дѓбра, каб яны заставђліся так, як і я, але калѕ не могуць, нях</w:t>
      </w:r>
      <w:r>
        <w:rPr>
          <w:rFonts w:ascii="Arial +" w:hAnsi="Arial +" w:cs="Arial +"/>
          <w:i/>
          <w:iCs/>
          <w:spacing w:val="-9"/>
          <w:w w:val="90"/>
          <w:sz w:val="22"/>
          <w:szCs w:val="22"/>
        </w:rPr>
        <w:t>ђ</w:t>
      </w:r>
      <w:r>
        <w:rPr>
          <w:rFonts w:ascii="Arial +" w:hAnsi="Arial +" w:cs="Arial +"/>
          <w:i/>
          <w:iCs/>
          <w:w w:val="90"/>
          <w:sz w:val="22"/>
          <w:szCs w:val="22"/>
        </w:rPr>
        <w:t>й уступ</w:t>
      </w:r>
      <w:r>
        <w:rPr>
          <w:rFonts w:ascii="Arial +" w:hAnsi="Arial +" w:cs="Arial +"/>
          <w:i/>
          <w:iCs/>
          <w:spacing w:val="-9"/>
          <w:w w:val="90"/>
          <w:sz w:val="22"/>
          <w:szCs w:val="22"/>
        </w:rPr>
        <w:t>ђ</w:t>
      </w:r>
      <w:r>
        <w:rPr>
          <w:rFonts w:ascii="Arial +" w:hAnsi="Arial +" w:cs="Arial +"/>
          <w:i/>
          <w:iCs/>
          <w:w w:val="90"/>
          <w:sz w:val="22"/>
          <w:szCs w:val="22"/>
        </w:rPr>
        <w:t>юць у шлюб; бо нежанђты клапѓціцца, як дагадзѕць Гѓспаду</w:t>
      </w:r>
      <w:r>
        <w:rPr>
          <w:rFonts w:ascii="Arial +" w:hAnsi="Arial +" w:cs="Arial +"/>
          <w:w w:val="90"/>
          <w:sz w:val="22"/>
          <w:szCs w:val="22"/>
        </w:rPr>
        <w:t xml:space="preserve">", — ты, прападѓбная, прќкладам Апѓстала кіравђлася, таму мы велічђем цябј: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у цнатлѕвасці чќстая; / рђдуйся, якая шлях манђшаскага жыццћ абрђла.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дѓлю дзявѓцкасці прынћўшы, захаваць яе змагла ты па Бѓжай благадђці; / рђдуйся, бо мітуснѕ жыццёвай пазбјгла ты.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бо цѕхага прыстђнку дасягнљла ты; / рђдуйся, якая Марќі Лђзаравай прыпадабнћлася.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прыпђла ты да хрђма, як тђя да ног Хрыстѓвых; / рђдуйся, да лѕку мљчаніц і прападѓбных жанчќн далљчаная.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якая пагарджђла дабрѓтамі свјту тлјннага; / рђдуйся, бо цяпјр ты супѓльніца невымѓўнай рђдасці ў свјце вќшнім.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прђведнага жыццћ ўзор даючќ нам.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  <w:spacing w:before="397"/>
      </w:pPr>
      <w:r>
        <w:rPr>
          <w:rFonts w:ascii="Times New Roman" w:hAnsi="Times New Roman" w:cs="Times New Roman"/>
        </w:rPr>
        <w:t>Кандак</w:t>
      </w:r>
      <w:r>
        <w:t xml:space="preserve"> 5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Бѓга толькі баючќся, не спалѓхалася ты, Еўфрасѕння, цћжкасцей жыццћ манђшаскага; дом бацькѓўскі пакѕнула і ў абѕцель прыйшлђ, дзе ігљменню шчќра прасѕла дазвѓліць прынћць вѓбраз Ђ­нгельскі, каб пазбавіцца путаў жыццёвых і спадѓбіцца заўсёды спявђць Хрыстљ: Алілљія.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  <w:spacing w:before="340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5</w:t>
      </w:r>
    </w:p>
    <w:p w:rsidR="00A445B6" w:rsidRDefault="00A445B6" w:rsidP="00B03FCB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Лјкара Нябјснага малѕла ты, усяхвђльная, каб жаль, тваѕм сыхѓдам з дѓму бацькђм учќнены, на рђдасць перамянѕўся, бо пакѕнула ты іх, прападѓбная, каб Хрыстљ служќць, і за бацькѓў, што нарадзѕлі цябе, шчќра малѕцца, тамљ мы ўсхвалћем цябј </w:t>
      </w:r>
      <w:r>
        <w:rPr>
          <w:rFonts w:ascii="Arial +" w:hAnsi="Arial +" w:cs="Arial +"/>
          <w:w w:val="90"/>
          <w:sz w:val="22"/>
          <w:szCs w:val="22"/>
          <w:lang w:val="be-BY"/>
        </w:rPr>
        <w:t>годна</w:t>
      </w:r>
      <w:r>
        <w:rPr>
          <w:rFonts w:ascii="Arial +" w:hAnsi="Arial +" w:cs="Arial +"/>
          <w:w w:val="90"/>
          <w:sz w:val="22"/>
          <w:szCs w:val="22"/>
        </w:rPr>
        <w:t xml:space="preserve">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абрђнніца Бѓжая; / рђдуйся, якая дзјля Хрыстђ тђйна дом бацькѓўскі пакѕнула.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слђўная насјльніца абѕцелі княгѕні Рамђнавай; / рђдуйся, бо паклђла рукљ на плуг нѕвы духѓўнай.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шлџбны вянјц адхілѕўшы; / рђдуйся, пакрќўшы галављ сваџ кукѓлем лагѓднасці.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замјст шлџбных стрѓяў адзјнне ўбѓгае абрђла ты; / рђдуйся, з прынћццем вјрвіцы манђшаскай, як мячѓм, слѓвам Бѓжым узбрѓілася.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бо крыж Хрыстѓў як сцяг вјры прынялђ ты; / рђдуйся, бо не пасарѓміў цябј Гаспѓдзь у спадзявђнні тваѕм.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бацькѓў сваѕх, што прыйшлѕ навјдаць цябј, / ты праз Свяшчњннае Пісђнне суцјшыла, і яны пайшлѕ з рђдасцю. / Рђдуйся, Еўфрасѕння, нявјста Хрыстѓва найпачњснейшая.</w:t>
      </w:r>
    </w:p>
    <w:p w:rsidR="00A445B6" w:rsidRDefault="00A445B6" w:rsidP="00444CB4">
      <w:pPr>
        <w:pStyle w:val="a1"/>
      </w:pP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6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Паслљхаўшыся апѓстала Пђўла, які казђў: </w:t>
      </w:r>
      <w:r>
        <w:rPr>
          <w:rFonts w:ascii="Arial +" w:hAnsi="Arial +" w:cs="Arial +"/>
          <w:i/>
          <w:iCs/>
          <w:w w:val="90"/>
          <w:sz w:val="22"/>
          <w:szCs w:val="22"/>
        </w:rPr>
        <w:t>кѓжны, хто падзвізђецца, ад усягѓ няхђй устрќмліваецца,</w:t>
      </w:r>
      <w:r>
        <w:rPr>
          <w:rFonts w:ascii="Arial +" w:hAnsi="Arial +" w:cs="Arial +"/>
          <w:w w:val="90"/>
          <w:sz w:val="22"/>
          <w:szCs w:val="22"/>
        </w:rPr>
        <w:t xml:space="preserve"> — ты, прападѓбная, у пѓсце і ўстрымђнні неаслђбным жылђ ў абѕцелі, пустаслѓўя пазбягђючы, малѕлася, псалѓмскімі пјснямі нављчаная; і ў дабрадзјйнасці ўмацѓўваючыся, заўсёды спявђла Гѓспаду: Алілљія.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6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Заззћла благадђць у пѓдзвігах жыццћ твайгѓ, Еўфрасѕння найпачњсная; праз нейкі час у гѓрад Пѓлацк перасялѕлася ты і пры хрђме святѓй Сафѕі ў кјллі малѓй падзвізђючыся, кнѕгі свяшчњнныя перапѕсвала і праз іх гѓрад свой рѓдны вучњннем карќсным наталћла, чљючы ад усіх усхвалјнне: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Пѓлацка рђдаванне; / рђдуйся, ззћнне дзјвам.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зѓрка набѓжнасці; / рђдуйся, пакѓраю напѓўненая.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паслухмћнасцю ўмацавђная; / рђдуйся, бо маўклѕва нягѓды цярпјла ты.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бо пры хрђме ўзрастђла ты, як калѕсьці Бѓжая Мђці; / рђдуйся, мљдрая князёўна і ѕнакіня пачњсная.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квјцень пѓсніцтва; / рђдуйся, святлѓ лагѓднасці.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шчќрага спадзявђння на Гѓспада вызнђўца.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7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Жадђючы вќратаваць мнѓгіх жанчќн і дзеў праз ѕнацтва, Уладќка Хрыстѓс такѓга відзјння спадѓбіў цябј, прападѓбная: убђчыла ты ў сне сябј, Еўфрасѕння, прынјсенаю ў Сяльцѓ да цњркаўкі Спђсавай, і Ђ­нгела, які сказђў: "Тут табј быць налјжыць". Ты ж, адрђзу ад сну ўстаўшы, рђдасна заспявђла: Алілљія.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7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Нѓвы цуд адбќўся: той сђмы Ђ­нгел, явѕўшыся свяцѕцелю Іліѕ, загадђў яму даць Сяльцѓ, каб пасялѕцца табј, і цњркаўку для малѕтвы, што і вќканаў свяцѕцель адрђзу. Успамінђючы гњта, мы цябј так велічђем: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якђя жылђ, як Ђ­нгел; / рђдуйся, якђя Ђ­нгела Гаспѓдняга ўбђчыла.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якая салѓдкай размѓвы з ім спадѓбілася; / рђдуйся, бо пјрад свяцѕцелем за цябј ён хадђйнічаў. </w:t>
      </w:r>
    </w:p>
    <w:p w:rsidR="00A445B6" w:rsidRDefault="00A445B6" w:rsidP="00444CB4">
      <w:pPr>
        <w:pStyle w:val="11"/>
        <w:spacing w:before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Ђ­нгелам на ўсіх шляхђх тваѕх ахавђная; / рђдуйся, пѓкрывам крќлаў яго ахінљтая. </w:t>
      </w:r>
    </w:p>
    <w:p w:rsidR="00A445B6" w:rsidRDefault="00A445B6" w:rsidP="00444CB4">
      <w:pPr>
        <w:pStyle w:val="11"/>
        <w:spacing w:before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бо не спатыкнљлася ты нагѓю аб кђмень гардќні; / рђдуйся, бо за гэта і ўдастѓілася ты бђчыць Ђ­нгела. </w:t>
      </w:r>
    </w:p>
    <w:p w:rsidR="00A445B6" w:rsidRDefault="00A445B6" w:rsidP="00444CB4">
      <w:pPr>
        <w:pStyle w:val="11"/>
        <w:spacing w:before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бо явѕўся табе той, хто бђчыць лік Айцђ нђшага Нябјснага; / рђдуйся, бо не прагнјвала ты Ђ­нгела-ахѓўніка ніћкай мітуснёй і грахѓўнасцю.</w:t>
      </w:r>
    </w:p>
    <w:p w:rsidR="00A445B6" w:rsidRDefault="00A445B6" w:rsidP="00444CB4">
      <w:pPr>
        <w:pStyle w:val="11"/>
        <w:spacing w:before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бо за гэта рђдаснай вјсткі ты спадѓбілася.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8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Вандрѓўнік, прытљлак убђчыўшы, рђдуецца і, увайшѓўшы, супа­к­ѓй там знахѓдзіць. І ты, прападѓбная, рђдасцю напѓўнілася, пры цњркаўцы ў Сяльцќ пасялѕўшыся з аднѓю ѕнакіняй, і гњтым заснавђнню абѕцелі сваёй паклђла пачатак, дзе Бѓгу і цяпјр узнѓсіцца пјсня вялѕкая, якаћ ў вќшніх трѓйчы песнаслѓвіцца: Алілљія.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8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Усё вјдае Гаспѓдзь, і нямђ нічѓга тђйнага, што не адкрќлася б. Але Ён, Які ўсё вјдае, кѓжнаму чалавјку вѓлю дај, каб кѓжны сам вќбраў шлях жыццћ; і як хто пражывј, па завяршњнні, павѓдле жыццћ, кѓжнага судзѕць бљдзе. Пђмятаючы пра гњта, мы так цябј ўсхвалћем: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пачњснае ярмѓ Хрыстѓва ўзћўшы; / рђдуйся, па слѓву Ђ­нгела ў мјсца пустњльнае перасялѕлася ты.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бо тѓлькі кнѕгі з сабѓю прынјсла; / рђдуйся, якая мјла адзѕны ўбор. </w:t>
      </w:r>
    </w:p>
    <w:p w:rsidR="00A445B6" w:rsidRDefault="00A445B6" w:rsidP="00B03FCB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якая тры малќя хлябќ пры пасялјнні м</w:t>
      </w:r>
      <w:r>
        <w:rPr>
          <w:rFonts w:ascii="Arial +" w:hAnsi="Arial +" w:cs="Arial +"/>
          <w:w w:val="90"/>
          <w:sz w:val="22"/>
          <w:szCs w:val="22"/>
          <w:lang w:val="be-BY"/>
        </w:rPr>
        <w:t>ела</w:t>
      </w:r>
      <w:r>
        <w:rPr>
          <w:rFonts w:ascii="Arial +" w:hAnsi="Arial +" w:cs="Arial +"/>
          <w:w w:val="90"/>
          <w:sz w:val="22"/>
          <w:szCs w:val="22"/>
        </w:rPr>
        <w:t xml:space="preserve">; / рђдуйся, якая астђтняе ўсё пакѕнула.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пустњльнага мјсца ўкрђса; / рђдуйся, бо твај рѓдныя на пѓдзвіг гњты благаславѕлі цябј.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епѕскапам Іліёю суцјшаная; / рђдуйся, бо неўзабђве да цябј мнѓга ѕнакінь сышлѓся.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бо абѕцель слђўная тут заснавђлася. / Рђдуйся, Еўфрасѕння, нявјста Хрыстѓва найпачњснейшая.</w:t>
      </w: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9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Усямѕласціваму Спђсу храм у абѕцелі ўзвялђ ты і святќмі ікѓнамі яго ўпрыгѓжыла, прападѓбная, па благадђці Божай, што ва ўсім спрыћла табј: цеслярђ на будѓўлю царквќ нјйкі гѓлас будзѕў, мнѓства плѕнфы на завяршњнне хрђма цудѓўным чќнам знѓйдзена былѓ. Убђчыўшы гњта, ты ў замілавђнні спявђла: Алілљія.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9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Красамѓўцай мљдрай былђ ты, прападѓбная, пђмятала заўсёды Слѓва Хрыстѓва: </w:t>
      </w:r>
      <w:r>
        <w:rPr>
          <w:rFonts w:ascii="Arial +" w:hAnsi="Arial +" w:cs="Arial +"/>
          <w:i/>
          <w:iCs/>
          <w:w w:val="90"/>
          <w:sz w:val="22"/>
          <w:szCs w:val="22"/>
        </w:rPr>
        <w:t xml:space="preserve">хто вќканае аднљ з зђпаведзяў гњтых наймјншых і нављчыць так людзјй, той вялѕкім назавјцца ў Цђрстве Нябјсным; </w:t>
      </w:r>
      <w:r>
        <w:rPr>
          <w:rFonts w:ascii="Arial +" w:hAnsi="Arial +" w:cs="Arial +"/>
          <w:w w:val="90"/>
          <w:sz w:val="22"/>
          <w:szCs w:val="22"/>
        </w:rPr>
        <w:t>і, навучђючы набѓжнасці сясцёр абѕцелі, найпјрш, прападѓбная, самђ так жылђ. За гњта цябј велічђем: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для ѕнакіняў узѓр манђшаскага жыццћ; / рђдуйся, у чысцінѕ і цнѓце џных аберагђла ты. </w:t>
      </w:r>
    </w:p>
    <w:p w:rsidR="00A445B6" w:rsidRDefault="00A445B6" w:rsidP="00B03FCB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якая шчќра старќх шанавђла; / рђдуйся, якая смуткљючых умацѓўвала ў цярп</w:t>
      </w:r>
      <w:r>
        <w:rPr>
          <w:rFonts w:ascii="Arial +" w:hAnsi="Arial +" w:cs="Arial +"/>
          <w:w w:val="90"/>
          <w:sz w:val="22"/>
          <w:szCs w:val="22"/>
          <w:lang w:val="be-BY"/>
        </w:rPr>
        <w:t>лівасці</w:t>
      </w:r>
      <w:r>
        <w:rPr>
          <w:rFonts w:ascii="Arial +" w:hAnsi="Arial +" w:cs="Arial +"/>
          <w:w w:val="90"/>
          <w:sz w:val="22"/>
          <w:szCs w:val="22"/>
        </w:rPr>
        <w:t xml:space="preserve">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для ўсіх былђ ты ўзѓрам пакѓры і богаўгѓднага жыццћ; / рђдуйся, выкрывђльніца асуджњння і шматслѓўя.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бо атрымђла дар бђчыць глыбінџ сњрцаў; / рђдуйся, дапќтлівых мљдрая дарђдца.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міратвѓрыца варагљючых; / рђдуйся, дабрадзјйнасцямі ўпрыгѓжаная.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вялѕкая дзјва Бјлай Русѕ.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10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Дзеля выратавђння і суцяшњння Эфјскую ікѓну Уладќчыцы нђшае Багарѓдзіцы для гѓрада Пѓлацка ў Царгрђдзе папрасѕла ты, прападѓбная. Яшчњ аднљ абѕцель у Пѓлацку заснавђла ты і гњтай ікѓнаю яе ўпрыгѓжыла. Сястрљ ж сваџ і дзвюх брђтніх дачѓк, Кірыћну і Вѓльгу, манђшаскім абјтам Хрыстљ заручќла ты, і ў абѕцелях тваѕх спасјнню мнѓгіх спрыћла, спявђючы рђдасна: Алілљія.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 </w:t>
      </w:r>
    </w:p>
    <w:p w:rsidR="00A445B6" w:rsidRDefault="00A445B6" w:rsidP="00444CB4">
      <w:pPr>
        <w:pStyle w:val="a1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10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Сцянѓю мѓцнаю ад спакљсаў былђ пакѓра тваћ: усё, што табј загђдвалі, выкѓнвала ты, прападѓбная, лічќла сябј рабѓю недастѓйнаю; лагѓднасцю і цѕхім нѓравам, прыгажњй, чым зѓлатам і бѕсерам, ты ўпрыгѓжыла душљ сваџ. За гњта мы велічђем цябе: </w:t>
      </w:r>
    </w:p>
    <w:p w:rsidR="00A445B6" w:rsidRDefault="00A445B6" w:rsidP="00444CB4">
      <w:pPr>
        <w:pStyle w:val="11"/>
        <w:spacing w:after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служќцелька чќстая Дзјвы Прачќстай; / рђдуйся, бо ўзрђдавала ты Пѓлацк цудатвѓрным вѓбразам Бѓжае Мђці. </w:t>
      </w:r>
    </w:p>
    <w:p w:rsidR="00A445B6" w:rsidRDefault="00A445B6" w:rsidP="00444CB4">
      <w:pPr>
        <w:pStyle w:val="11"/>
        <w:spacing w:after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бо скарб вялѕкі ўсёй зямлѕ беларљскай праз гњта быў дђдзены; / рђдуйся, бо мнѓгія дзјвы ў абѕцель Бѓжае Мђці табѓю прывјдзены. </w:t>
      </w:r>
    </w:p>
    <w:p w:rsidR="00A445B6" w:rsidRDefault="00A445B6" w:rsidP="00444CB4">
      <w:pPr>
        <w:pStyle w:val="11"/>
        <w:spacing w:after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што і рѓдных сваѕх на шлях спасјння настђвіла; / рђдуйся, мљдрая ўправѕцелька да спасјння. </w:t>
      </w:r>
    </w:p>
    <w:p w:rsidR="00A445B6" w:rsidRDefault="00A445B6" w:rsidP="00444CB4">
      <w:pPr>
        <w:pStyle w:val="11"/>
        <w:spacing w:after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узвялђ ты дзве абѕцелі, нѕбы дзве свјчкі запалѕла; / рђдуйся, бо ѕмі прасвятлѕла ты зямлџ Пѓлацкую. </w:t>
      </w:r>
    </w:p>
    <w:p w:rsidR="00A445B6" w:rsidRDefault="00A445B6" w:rsidP="00444CB4">
      <w:pPr>
        <w:pStyle w:val="11"/>
        <w:spacing w:after="57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насаджђльніца дрњва жыццћ манђшаскага; / рђдуйся, якая пакѓраю вышынџ сваѕх пѓдзвігаў утѓйвала.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>Рђдуйся, домаўправѕцелька Беларљскае зямлѕ. / Рђдуйся, Еўфрасѕння, нявјста Хрыстѓва найпачњснейшая.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rPr>
          <w:rFonts w:ascii="Times New Roman" w:hAnsi="Times New Roman" w:cs="Times New Roman"/>
        </w:rPr>
        <w:t>Кандак</w:t>
      </w:r>
      <w:r>
        <w:t xml:space="preserve"> 11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Пјснямі цябј ўсхвалћючы, цярпјнню тваймљ, прападѓбная, дзѕвімся: бо рѓзную прђцу і нястђчы адѓлела ты;  затќм падарѓжжа на Святљю Зямлџ здзјйсніла, дзе, павѓдле твайгѓ жадђння, спачќць цябј Бог спадѓбіў; там да Яго ты ў мудрай стђласці перасялѕлася, пѓдзвіг дѓбры завяршќла, спявђючы: Алілљія.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</w:p>
    <w:p w:rsidR="00A445B6" w:rsidRDefault="00A445B6" w:rsidP="00444CB4">
      <w:pPr>
        <w:pStyle w:val="a1"/>
      </w:pPr>
      <w:r>
        <w:t>I</w:t>
      </w:r>
      <w:r>
        <w:rPr>
          <w:rFonts w:ascii="Times New Roman" w:hAnsi="Times New Roman" w:cs="Times New Roman"/>
        </w:rPr>
        <w:t>кас</w:t>
      </w:r>
      <w:r>
        <w:t xml:space="preserve"> 11</w:t>
      </w:r>
    </w:p>
    <w:p w:rsidR="00A445B6" w:rsidRDefault="00A445B6" w:rsidP="00444CB4">
      <w:pPr>
        <w:pStyle w:val="11"/>
        <w:rPr>
          <w:rFonts w:ascii="Arial +" w:hAnsi="Arial +" w:cs="Arial +"/>
          <w:spacing w:val="-4"/>
          <w:w w:val="90"/>
          <w:sz w:val="22"/>
          <w:szCs w:val="22"/>
        </w:rPr>
      </w:pPr>
      <w:r>
        <w:rPr>
          <w:rFonts w:ascii="Arial +" w:hAnsi="Arial +" w:cs="Arial +"/>
          <w:spacing w:val="-4"/>
          <w:w w:val="90"/>
          <w:sz w:val="22"/>
          <w:szCs w:val="22"/>
        </w:rPr>
        <w:t xml:space="preserve">Светлазђрны прамјнь зямлѕ </w:t>
      </w:r>
      <w:r>
        <w:rPr>
          <w:rFonts w:ascii="Arial +" w:hAnsi="Arial +" w:cs="Arial +"/>
          <w:spacing w:val="-4"/>
          <w:w w:val="90"/>
          <w:sz w:val="22"/>
          <w:szCs w:val="22"/>
          <w:lang w:val="be-BY"/>
        </w:rPr>
        <w:t>б</w:t>
      </w:r>
      <w:r>
        <w:rPr>
          <w:rFonts w:ascii="Arial +" w:hAnsi="Arial +" w:cs="Arial +"/>
          <w:spacing w:val="-4"/>
          <w:w w:val="90"/>
          <w:sz w:val="22"/>
          <w:szCs w:val="22"/>
        </w:rPr>
        <w:t xml:space="preserve">еларљскай! Хоць плѓццю ты спачќла, і адышлђ ад нас, прападѓбная, але дљхам з нђмі заўсёды застајшся. У хрђме, табѓю заснавђным, пјрад Крќжам, па тваёй прѓсьбе вќрабленым, пакланћючыся, мѓлім цябј, прымѕ ад нас усхвалјнні гњтыя: 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>
        <w:rPr>
          <w:rFonts w:ascii="Arial +" w:hAnsi="Arial +" w:cs="Arial +"/>
          <w:w w:val="90"/>
          <w:sz w:val="22"/>
          <w:szCs w:val="22"/>
        </w:rPr>
        <w:t xml:space="preserve">Рђдуйся, свјтач старажќтнай Святѓй Русѕ; / рђдуйся, зямлѕ Пѓлацкай вялѕкае праслаўлјнне. </w:t>
      </w:r>
    </w:p>
    <w:p w:rsidR="00A445B6" w:rsidRPr="00444CB4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444CB4">
        <w:rPr>
          <w:rFonts w:ascii="Arial +" w:hAnsi="Arial +" w:cs="Arial +"/>
          <w:w w:val="90"/>
          <w:sz w:val="22"/>
          <w:szCs w:val="22"/>
          <w:lang w:val="ru-RU"/>
        </w:rPr>
        <w:t>Рђдуйся, дастѓйная паслђнніца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 xml:space="preserve">паўнѓчных краёў на Святљю Зямлџ; / рђдуйся, бо Грѓбу Гаспѓдняму пакланѕцца спадѓбілася.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Рђдуйся, там лампђду ад зямлѕ Беларљскай ты зацјпліла; / рђдуйся, каля Грѓба Хрыстѓвага ты адышлђ да Гѓспада.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Рђдуйся, крыж зямнѓга жыццћ ты пакѕнула там, / рђдуйся, Святќмі Тђйнамі пјрад спачќнам умацавђная.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>Рђдуйся, бо на нябёсах святќя ўгѓднікі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рђдасцю сустрњлі цябе; / рђдуйся, вянцѓм слђвы ад Жаніхђ Нябјснага ўвянчђная.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>Рђдуйся, мљдрая дзјва, бо са слђваю ўвайшлђ 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святлѕцу Жаніхђ Нябјснага. / Рђдуйся, Еўфрасѕння, нявјста Хрыстѓва найпачњснейшая.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</w:p>
    <w:p w:rsidR="00A445B6" w:rsidRPr="00B03FCB" w:rsidRDefault="00A445B6" w:rsidP="00444CB4">
      <w:pPr>
        <w:pStyle w:val="a1"/>
        <w:rPr>
          <w:lang w:val="ru-RU"/>
        </w:rPr>
      </w:pPr>
      <w:r w:rsidRPr="00B03FCB">
        <w:rPr>
          <w:rFonts w:ascii="Times New Roman" w:hAnsi="Times New Roman" w:cs="Times New Roman"/>
          <w:lang w:val="ru-RU"/>
        </w:rPr>
        <w:t>Кандак</w:t>
      </w:r>
      <w:r w:rsidRPr="00B03FCB">
        <w:rPr>
          <w:lang w:val="ru-RU"/>
        </w:rPr>
        <w:t xml:space="preserve"> 12</w:t>
      </w:r>
    </w:p>
    <w:p w:rsidR="00A445B6" w:rsidRPr="00B03FCB" w:rsidRDefault="00A445B6" w:rsidP="00B03FCB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Благадђці супѓльніца, старђнна мѓлім цябј, Еўфрасѕння ўсяхвђльная: </w:t>
      </w:r>
      <w:r>
        <w:rPr>
          <w:rFonts w:ascii="Arial +" w:hAnsi="Arial +" w:cs="Arial +"/>
          <w:w w:val="90"/>
          <w:sz w:val="22"/>
          <w:szCs w:val="22"/>
          <w:lang w:val="ru-RU"/>
        </w:rPr>
        <w:t>у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знясѕ шчырую тваџ малѕтву да Усявќшняга за ўсю зямлџ нђшу праваслђўную, каб мљдрасцю ўлђдаў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чысцінёю жыццћ нарѓднага зямлћ нђша, як дачкђ абрђная, стђла сярѓд нарѓдаў, а дзјці яе ўвайшлѕ 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пасјлішчы гѓрнія, Бѓгу спявђючы: Алілљія.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</w:p>
    <w:p w:rsidR="00A445B6" w:rsidRPr="00B03FCB" w:rsidRDefault="00A445B6" w:rsidP="00444CB4">
      <w:pPr>
        <w:pStyle w:val="a1"/>
        <w:rPr>
          <w:lang w:val="ru-RU"/>
        </w:rPr>
      </w:pPr>
      <w:r>
        <w:t>I</w:t>
      </w:r>
      <w:r w:rsidRPr="00B03FCB">
        <w:rPr>
          <w:rFonts w:ascii="Times New Roman" w:hAnsi="Times New Roman" w:cs="Times New Roman"/>
          <w:lang w:val="ru-RU"/>
        </w:rPr>
        <w:t>кас</w:t>
      </w:r>
      <w:r w:rsidRPr="00B03FCB">
        <w:rPr>
          <w:lang w:val="ru-RU"/>
        </w:rPr>
        <w:t xml:space="preserve"> 12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>Апявђем цябј, застљпніцу нђшу гарђчую, ѕнакінь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дзјў абѕцелі тваёй пакрѓў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ўмацавђнне; рђдуемся за цябј, прападѓбная,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па малѕтвах тваѕх тѓе, што прѓсім, атрќмліваем, за гњта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любѓўю цябе дастѓйна велічђем: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Рђдуйся, бо мѓшчы твае, нятлјннем праслђўленыя, на Радзѕму вярнљліся; / рђдуйся, роўнаапѓстальнага кнћзя Уладзѕміра ўсяхвђльная прђўнучка.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>Рђдуйся, субясјдніца роўнаапѓстальнае Вѓльгі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ўсягѓ светлазђрнага лѕку прђведных угѓдніц; / рђдуйся, 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скѕніі святќх ты пасялѕлася.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Рђдуйся, нябђчная за нас хадђйніца; / рђдуйся, нядљжых ацалјнне дзівѓснае.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>Рђдуйся, шчќрае суцяшњнне смуткљючых; / рђдуйся, рђдасць гарѓтных.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Рђдуйся, апѓра тых, хто да цябј звяртђецца; / рђдуйся, шчќрая пјрад Хрыстѓм застљпніца нђша.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Рђдуйся, дзівѓсная шляхавѓдніца </w:t>
      </w:r>
      <w:r>
        <w:rPr>
          <w:rFonts w:ascii="Arial +" w:hAnsi="Arial +" w:cs="Arial +"/>
          <w:w w:val="90"/>
          <w:sz w:val="22"/>
          <w:szCs w:val="22"/>
          <w:lang w:val="ru-RU"/>
        </w:rPr>
        <w:t>да спасјння тых, ш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то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вјраю ўшанѓўваюць цябј. / Рђдуйся, Еўфрасѕння, нявјста Хрыстѓва найпачњснейшая.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</w:p>
    <w:p w:rsidR="00A445B6" w:rsidRPr="00B03FCB" w:rsidRDefault="00A445B6" w:rsidP="00444CB4">
      <w:pPr>
        <w:pStyle w:val="a1"/>
        <w:rPr>
          <w:lang w:val="ru-RU"/>
        </w:rPr>
      </w:pPr>
      <w:r w:rsidRPr="00B03FCB">
        <w:rPr>
          <w:rFonts w:ascii="Times New Roman" w:hAnsi="Times New Roman" w:cs="Times New Roman"/>
          <w:lang w:val="ru-RU"/>
        </w:rPr>
        <w:t>Кандак</w:t>
      </w:r>
      <w:r w:rsidRPr="00B03FCB">
        <w:rPr>
          <w:lang w:val="ru-RU"/>
        </w:rPr>
        <w:t xml:space="preserve"> 13</w:t>
      </w:r>
    </w:p>
    <w:p w:rsidR="00A445B6" w:rsidRPr="00B03FCB" w:rsidRDefault="00A445B6" w:rsidP="00B03FCB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  <w:r w:rsidRPr="00B03FCB">
        <w:rPr>
          <w:rFonts w:ascii="Arial +" w:hAnsi="Arial +" w:cs="Arial +"/>
          <w:w w:val="90"/>
          <w:sz w:val="22"/>
          <w:szCs w:val="22"/>
          <w:lang w:val="ru-RU"/>
        </w:rPr>
        <w:t>О, усяхвђльная мђці нђша Еўфрасѕння найпачњснейшая! / Малѕ за нас Гѓспада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Мђці Яго Прачќстую, / каб умацавђў нђшы слђбыя сѕлы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да спасјння накіравђў; / џных 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чысцінѕ захавђў, цнатлѕвых умацавђў 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пѓдзвігу; / тых, хто 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шлџбе жывј</w:t>
      </w:r>
      <w:r>
        <w:rPr>
          <w:rFonts w:ascii="Arial +" w:hAnsi="Arial +" w:cs="Arial +"/>
          <w:w w:val="90"/>
          <w:sz w:val="22"/>
          <w:szCs w:val="22"/>
          <w:lang w:val="be-BY"/>
        </w:rPr>
        <w:t>,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 </w:t>
      </w:r>
      <w:r>
        <w:rPr>
          <w:rFonts w:ascii="Arial +" w:hAnsi="Arial +" w:cs="Arial +"/>
          <w:w w:val="90"/>
          <w:sz w:val="22"/>
          <w:szCs w:val="22"/>
          <w:lang w:val="be-BY"/>
        </w:rPr>
        <w:t>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любѓві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мѕры удасканђліў; /</w:t>
      </w:r>
      <w:r>
        <w:rPr>
          <w:rFonts w:ascii="Arial +" w:hAnsi="Arial +" w:cs="Arial +"/>
          <w:w w:val="90"/>
          <w:sz w:val="22"/>
          <w:szCs w:val="22"/>
          <w:lang w:val="ru-RU"/>
        </w:rPr>
        <w:t>ацаліў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 </w:t>
      </w:r>
      <w:r>
        <w:rPr>
          <w:rFonts w:ascii="Arial +" w:hAnsi="Arial +" w:cs="Arial +"/>
          <w:w w:val="90"/>
          <w:sz w:val="22"/>
          <w:szCs w:val="22"/>
          <w:lang w:val="ru-RU"/>
        </w:rPr>
        <w:t>хвор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ых, прасвятліў азмрѓчаных, / спачќлым грахѕ прабђчыў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ўсіх 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>Ц</w:t>
      </w:r>
      <w:r>
        <w:rPr>
          <w:rFonts w:ascii="Arial +" w:hAnsi="Arial +" w:cs="Arial +"/>
          <w:w w:val="90"/>
          <w:sz w:val="22"/>
          <w:szCs w:val="22"/>
          <w:lang w:val="ru-RU"/>
        </w:rPr>
        <w:t>ђрства Нябјснае прынћў, / дзе Ђ</w:t>
      </w:r>
      <w:r w:rsidRPr="00B03FCB">
        <w:rPr>
          <w:rFonts w:ascii="Arial +" w:hAnsi="Arial +" w:cs="Arial +"/>
          <w:w w:val="90"/>
          <w:sz w:val="22"/>
          <w:szCs w:val="22"/>
          <w:lang w:val="ru-RU"/>
        </w:rPr>
        <w:t xml:space="preserve">нгелы заўсёды спявђюць пјсню хвалјбную: / Алілљія. </w:t>
      </w:r>
    </w:p>
    <w:p w:rsidR="00A445B6" w:rsidRPr="00B03FCB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lang w:val="ru-RU"/>
        </w:rPr>
      </w:pPr>
    </w:p>
    <w:p w:rsidR="00A445B6" w:rsidRPr="00444CB4" w:rsidRDefault="00A445B6" w:rsidP="00444CB4">
      <w:pPr>
        <w:pStyle w:val="11"/>
        <w:rPr>
          <w:rFonts w:ascii="Arial +" w:hAnsi="Arial +" w:cs="Arial +"/>
          <w:i/>
          <w:iCs/>
          <w:w w:val="90"/>
          <w:sz w:val="20"/>
          <w:szCs w:val="20"/>
          <w:lang w:val="ru-RU"/>
        </w:rPr>
      </w:pPr>
      <w:r w:rsidRPr="00444CB4">
        <w:rPr>
          <w:rFonts w:ascii="Arial +" w:hAnsi="Arial +" w:cs="Arial +"/>
          <w:i/>
          <w:iCs/>
          <w:w w:val="90"/>
          <w:sz w:val="20"/>
          <w:szCs w:val="20"/>
          <w:lang w:val="ru-RU"/>
        </w:rPr>
        <w:t xml:space="preserve">Гэты кандак </w:t>
      </w:r>
      <w:r>
        <w:rPr>
          <w:rFonts w:ascii="Arial +" w:hAnsi="Arial +" w:cs="Arial +"/>
          <w:i/>
          <w:iCs/>
          <w:w w:val="90"/>
          <w:sz w:val="20"/>
          <w:szCs w:val="20"/>
          <w:lang w:val="be-BY"/>
        </w:rPr>
        <w:t>прамаўляе</w:t>
      </w:r>
      <w:r w:rsidRPr="00444CB4">
        <w:rPr>
          <w:rFonts w:ascii="Arial +" w:hAnsi="Arial +" w:cs="Arial +"/>
          <w:i/>
          <w:iCs/>
          <w:w w:val="90"/>
          <w:sz w:val="20"/>
          <w:szCs w:val="20"/>
          <w:lang w:val="ru-RU"/>
        </w:rPr>
        <w:t>м тройчы, затым Ікас 1, затым Кандак 1.</w:t>
      </w:r>
    </w:p>
    <w:p w:rsidR="00A445B6" w:rsidRPr="00444CB4" w:rsidRDefault="00A445B6" w:rsidP="00444CB4">
      <w:pPr>
        <w:pStyle w:val="11"/>
        <w:rPr>
          <w:rFonts w:ascii="Arial +" w:hAnsi="Arial +" w:cs="Arial +"/>
          <w:w w:val="90"/>
          <w:sz w:val="22"/>
          <w:szCs w:val="22"/>
          <w:u w:val="thick" w:color="000000"/>
          <w:lang w:val="ru-RU"/>
        </w:rPr>
      </w:pPr>
    </w:p>
    <w:p w:rsidR="00A445B6" w:rsidRPr="00444CB4" w:rsidRDefault="00A445B6" w:rsidP="00444CB4">
      <w:pPr>
        <w:pStyle w:val="a1"/>
        <w:rPr>
          <w:lang w:val="ru-RU"/>
        </w:rPr>
      </w:pPr>
      <w:r w:rsidRPr="00444CB4">
        <w:rPr>
          <w:rFonts w:ascii="Times New Roman" w:hAnsi="Times New Roman" w:cs="Times New Roman"/>
          <w:lang w:val="ru-RU"/>
        </w:rPr>
        <w:t>Мал</w:t>
      </w:r>
      <w:r>
        <w:t>i</w:t>
      </w:r>
      <w:r w:rsidRPr="00444CB4">
        <w:rPr>
          <w:rFonts w:ascii="Times New Roman" w:hAnsi="Times New Roman" w:cs="Times New Roman"/>
          <w:lang w:val="ru-RU"/>
        </w:rPr>
        <w:t>тва</w:t>
      </w:r>
    </w:p>
    <w:p w:rsidR="00A445B6" w:rsidRDefault="00A445B6" w:rsidP="00444CB4">
      <w:pPr>
        <w:pStyle w:val="11"/>
        <w:rPr>
          <w:rFonts w:ascii="Arial +" w:hAnsi="Arial +" w:cs="Arial +"/>
          <w:w w:val="90"/>
          <w:sz w:val="22"/>
          <w:szCs w:val="22"/>
        </w:rPr>
      </w:pPr>
      <w:r w:rsidRPr="00444CB4">
        <w:rPr>
          <w:rFonts w:ascii="Arial +" w:hAnsi="Arial +" w:cs="Arial +"/>
          <w:w w:val="90"/>
          <w:sz w:val="22"/>
          <w:szCs w:val="22"/>
          <w:lang w:val="ru-RU"/>
        </w:rPr>
        <w:t>О, прападѓбная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заўждыпђмятная, усяхвђльная мђці Еўфрасѕння, Ђ­нгел 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плѓці, Богаабрђнае ўмясцѕлішча Святѓга Дљха, Царквќ Хрыстѓвай хвалђ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ўкрђса, манђхаў слђва і ўмацавђнне, Айчќне, абѕцелі тваёй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ўсёй краѕне нашай дапамѓга, пакрѓў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абарѓна! Ты, як дрњва, пасђджанае пры вытѓках вод, пладђмі дабрадзјйнасцяў 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дабрадђтнымі дарђмі Дљха Святѓга ўпрыгѓжаная, настђўніца 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спрђвах і слѓвах, абрђная, беззагђнная, дѓбрая, пачљй нас, якія мѓляцца табј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прызывђюць імћ тваё, бо мђеш ты адвђгу пјрад Гѓспадам. Папрасѕ нам спрыћння 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жыццѕ дабрадзјйным, ахавђй нђшы сњрцы вјраю, надзјяю, любѓўю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стрђхам Бѓжым. Падђй нам дапамѓгу 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прђцы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гѓрасцях нђшых;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як апекавђла ты ў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жыццѕ абѕцель тваџ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ѕнакінь, так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цяпјр паклапацѕся пра нас, паспрыћй нам ва ўсім: абѕцель тваџ ахавђй мѕрам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абаранѕ ад вѓрагаў бђчных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нябђчных, каб узрастђла і красавђлася яна дабрадзјйнасцямі. Пазбђў нас ад усялћкай нястђчы і беднасці, ад цяжкіх хварѓбаў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нечакђнай смјрці,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прывядзѕ нас да шчќрага пакаћння пры адыхѓдзе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гњтага жыццћ. Вќмалі нам 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Гѓспада Бѓга спачќн мѕрны, бязбѓльны, непасарѓмлены,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прычашчњннем Святќх Тайн;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правядзѕ нас праз мќтарствы нябјсныя, каб не вќхапілі нас мучќцелі грѓзныя за грахѕ нђшы, але каб тваім застљпніцтвам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дапамѓгаю мы здѓлелі непашкѓджана прайсцѕ праз выпрабавђнне нябјснае,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атрымђць мѕласць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стаць неасљджана перђд стрђшным прастѓлам, а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на Стрђшным судзј спадѓбіцца стаць праварљч ад прђведнага Суддзѕ,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ўнаслјдаваць дѓлю прђведных. О, спадђрыня, найпачњснейшая мђці, прападѓбная Еўфрасѕння, дапамажќ нам малѕтвамі тваѕмі, ахавђй нас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абаранѕ ад усялћкіх пђстак варѓжых, каб спадѓбіліся мы прайсцѕ шлях зямнѓга жыццћ нђшага без перашкод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па малѕтвах тваѕх спасјнне атрымђць у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Хрыстђ Бѓга нђшага, каб спадѓбіліся мы апявђць і славаслѓвіць Яго з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>Беспачђтным Айцѓм і</w:t>
      </w:r>
      <w:r>
        <w:rPr>
          <w:rFonts w:ascii="Arial +" w:hAnsi="Arial +" w:cs="Arial +"/>
          <w:w w:val="90"/>
          <w:sz w:val="22"/>
          <w:szCs w:val="22"/>
        </w:rPr>
        <w:t> </w:t>
      </w:r>
      <w:r w:rsidRPr="00444CB4">
        <w:rPr>
          <w:rFonts w:ascii="Arial +" w:hAnsi="Arial +" w:cs="Arial +"/>
          <w:w w:val="90"/>
          <w:sz w:val="22"/>
          <w:szCs w:val="22"/>
          <w:lang w:val="ru-RU"/>
        </w:rPr>
        <w:t xml:space="preserve">Святќм Дљхам, на вјкі вякѓў. </w:t>
      </w:r>
      <w:r>
        <w:rPr>
          <w:rFonts w:ascii="Arial +" w:hAnsi="Arial +" w:cs="Arial +"/>
          <w:w w:val="90"/>
          <w:sz w:val="22"/>
          <w:szCs w:val="22"/>
        </w:rPr>
        <w:t>Амѕнь.</w:t>
      </w:r>
    </w:p>
    <w:p w:rsidR="00A445B6" w:rsidRDefault="00A445B6"/>
    <w:sectPr w:rsidR="00A445B6" w:rsidSect="00345C1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cademy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ademyC PM Academy Cyril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zhitsaOS">
    <w:panose1 w:val="00000000000000000000"/>
    <w:charset w:val="00"/>
    <w:family w:val="decorative"/>
    <w:notTrueType/>
    <w:pitch w:val="variable"/>
    <w:sig w:usb0="00000201" w:usb1="00000000" w:usb2="00000000" w:usb3="00000000" w:csb0="00000004" w:csb1="00000000"/>
  </w:font>
  <w:font w:name="AcademyC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+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4CB4"/>
    <w:rsid w:val="00345C1B"/>
    <w:rsid w:val="00444CB4"/>
    <w:rsid w:val="00942C09"/>
    <w:rsid w:val="009E6A5C"/>
    <w:rsid w:val="00A445B6"/>
    <w:rsid w:val="00AF2F2E"/>
    <w:rsid w:val="00B0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2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[Без стиля]"/>
    <w:uiPriority w:val="99"/>
    <w:rsid w:val="00444CB4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 w:eastAsia="en-US"/>
    </w:rPr>
  </w:style>
  <w:style w:type="paragraph" w:customStyle="1" w:styleId="a0">
    <w:name w:val="Заголовок"/>
    <w:basedOn w:val="a"/>
    <w:uiPriority w:val="99"/>
    <w:rsid w:val="00444CB4"/>
    <w:pPr>
      <w:suppressAutoHyphens/>
      <w:spacing w:before="57" w:after="283" w:line="260" w:lineRule="atLeast"/>
      <w:jc w:val="center"/>
    </w:pPr>
    <w:rPr>
      <w:rFonts w:ascii="Academy Bold" w:hAnsi="Academy Bold" w:cs="Academy Bold"/>
      <w:b/>
      <w:bCs/>
      <w:caps/>
      <w:sz w:val="22"/>
      <w:szCs w:val="22"/>
    </w:rPr>
  </w:style>
  <w:style w:type="paragraph" w:customStyle="1" w:styleId="11">
    <w:name w:val="11_Основной текст"/>
    <w:basedOn w:val="a"/>
    <w:uiPriority w:val="99"/>
    <w:rsid w:val="00444CB4"/>
    <w:pPr>
      <w:spacing w:line="258" w:lineRule="atLeast"/>
      <w:ind w:firstLine="283"/>
      <w:jc w:val="both"/>
    </w:pPr>
    <w:rPr>
      <w:rFonts w:ascii="AcademyC PM Academy Cyrillic" w:hAnsi="AcademyC PM Academy Cyrillic" w:cs="AcademyC PM Academy Cyrillic"/>
      <w:sz w:val="23"/>
      <w:szCs w:val="23"/>
    </w:rPr>
  </w:style>
  <w:style w:type="paragraph" w:customStyle="1" w:styleId="a1">
    <w:name w:val="кондак"/>
    <w:basedOn w:val="11"/>
    <w:uiPriority w:val="99"/>
    <w:rsid w:val="00444CB4"/>
    <w:pPr>
      <w:ind w:firstLine="0"/>
      <w:jc w:val="center"/>
    </w:pPr>
    <w:rPr>
      <w:rFonts w:ascii="IzhitsaOS" w:hAnsi="IzhitsaOS" w:cs="IzhitsaOS"/>
      <w:position w:val="4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5</Pages>
  <Words>2419</Words>
  <Characters>13794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Кастусь</cp:lastModifiedBy>
  <cp:revision>2</cp:revision>
  <dcterms:created xsi:type="dcterms:W3CDTF">2022-01-24T12:34:00Z</dcterms:created>
  <dcterms:modified xsi:type="dcterms:W3CDTF">2022-02-07T11:08:00Z</dcterms:modified>
</cp:coreProperties>
</file>